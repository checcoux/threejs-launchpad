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29" w:rsidRDefault="003C4337">
      <w:pPr>
        <w:pStyle w:val="Titolo1"/>
      </w:pPr>
      <w:r>
        <w:t xml:space="preserve">Progetto informatica multimediale </w:t>
      </w:r>
    </w:p>
    <w:p w:rsidR="005E1429" w:rsidRDefault="003C4337">
      <w:pPr>
        <w:pStyle w:val="Titolo2"/>
      </w:pPr>
      <w:r>
        <w:t>Francesco Cucchiaro 144019</w:t>
      </w:r>
    </w:p>
    <w:p w:rsidR="005E1429" w:rsidRDefault="003C4337">
      <w:pPr>
        <w:pStyle w:val="Testodelblocco"/>
      </w:pPr>
      <w:r>
        <w:t xml:space="preserve">Ho deciso di fare un progetto </w:t>
      </w:r>
      <w:proofErr w:type="spellStart"/>
      <w:r>
        <w:t>javascript</w:t>
      </w:r>
      <w:proofErr w:type="spellEnd"/>
      <w:r>
        <w:t xml:space="preserve"> con Three.js, una libreria (</w:t>
      </w:r>
      <w:proofErr w:type="spellStart"/>
      <w:r>
        <w:t>framework</w:t>
      </w:r>
      <w:proofErr w:type="spellEnd"/>
      <w:r>
        <w:t xml:space="preserve"> è il termine tecnico) che permette a </w:t>
      </w:r>
      <w:proofErr w:type="spellStart"/>
      <w:r>
        <w:t>javascript</w:t>
      </w:r>
      <w:proofErr w:type="spellEnd"/>
      <w:r>
        <w:t xml:space="preserve"> di interagire - tramite le API di </w:t>
      </w:r>
      <w:proofErr w:type="spellStart"/>
      <w:r>
        <w:t>webGL</w:t>
      </w:r>
      <w:proofErr w:type="spellEnd"/>
      <w:r>
        <w:t xml:space="preserve"> – con il browser e sfruttarlo come motore grafico 3D.</w:t>
      </w:r>
    </w:p>
    <w:p w:rsidR="005E1429" w:rsidRDefault="003C4337" w:rsidP="003C4337">
      <w:r>
        <w:t xml:space="preserve">Le prestazioni di questo </w:t>
      </w:r>
      <w:proofErr w:type="spellStart"/>
      <w:r>
        <w:t>framework</w:t>
      </w:r>
      <w:proofErr w:type="spellEnd"/>
      <w:r>
        <w:t xml:space="preserve"> open source (qui la </w:t>
      </w:r>
      <w:hyperlink r:id="rId7" w:history="1">
        <w:proofErr w:type="spellStart"/>
        <w:r w:rsidRPr="003C4337">
          <w:rPr>
            <w:rStyle w:val="Collegamentoipertestuale"/>
          </w:rPr>
          <w:t>repo</w:t>
        </w:r>
        <w:proofErr w:type="spellEnd"/>
      </w:hyperlink>
      <w:r>
        <w:t xml:space="preserve"> </w:t>
      </w:r>
      <w:proofErr w:type="spellStart"/>
      <w:r>
        <w:t>github</w:t>
      </w:r>
      <w:proofErr w:type="spellEnd"/>
      <w:r>
        <w:t xml:space="preserve">) sono </w:t>
      </w:r>
      <w:proofErr w:type="spellStart"/>
      <w:r>
        <w:t>eccezzionali</w:t>
      </w:r>
      <w:proofErr w:type="spellEnd"/>
      <w:r>
        <w:t xml:space="preserve">, dato che la stessa immagine 3D viene vista allo stesso modo da un computer da </w:t>
      </w:r>
      <w:proofErr w:type="spellStart"/>
      <w:r>
        <w:t>gaming</w:t>
      </w:r>
      <w:proofErr w:type="spellEnd"/>
      <w:r>
        <w:t xml:space="preserve"> ma anche dal cellulare con </w:t>
      </w:r>
      <w:proofErr w:type="spellStart"/>
      <w:r>
        <w:t>android</w:t>
      </w:r>
      <w:proofErr w:type="spellEnd"/>
      <w:r>
        <w:t xml:space="preserve"> da 50 euro. E ricordo che tutto viene fatto all’interno di un browser web.</w:t>
      </w:r>
    </w:p>
    <w:p w:rsidR="005E1429" w:rsidRDefault="00F921C7" w:rsidP="00F921C7">
      <w:r>
        <w:t>Mi sono focalizzato proprio su questa libreria perché ci ho già lavorato l’anno scorso, quindi non devo impararmela da zero, ma anche perché è uno strumento che non limita la creatività, anzi.</w:t>
      </w:r>
    </w:p>
    <w:p w:rsidR="00F921C7" w:rsidRDefault="00F921C7" w:rsidP="00F921C7">
      <w:r>
        <w:lastRenderedPageBreak/>
        <w:t xml:space="preserve">Il mio progetto è quindi un </w:t>
      </w:r>
      <w:hyperlink r:id="rId8" w:history="1">
        <w:proofErr w:type="spellStart"/>
        <w:r w:rsidRPr="00F921C7">
          <w:rPr>
            <w:rStyle w:val="Collegamentoipertestuale"/>
          </w:rPr>
          <w:t>launchpad</w:t>
        </w:r>
        <w:proofErr w:type="spellEnd"/>
      </w:hyperlink>
      <w:r>
        <w:t xml:space="preserve"> (una “tastiera” midi che viene usata principalmente da dj e producer che permette, alla pressione del tasto, di lanciare dei </w:t>
      </w:r>
      <w:proofErr w:type="spellStart"/>
      <w:r>
        <w:t>loop</w:t>
      </w:r>
      <w:proofErr w:type="spellEnd"/>
      <w:r>
        <w:t xml:space="preserve"> sonori). </w:t>
      </w:r>
      <w:r w:rsidR="00651769">
        <w:t>V</w:t>
      </w:r>
      <w:r>
        <w:t xml:space="preserve">isto che siamo in un mondo tridimensionale, </w:t>
      </w:r>
      <w:r w:rsidR="00B70DFB">
        <w:t>ho associato il drag del mouse allo spostamento nello spazio dei bottoni.</w:t>
      </w:r>
    </w:p>
    <w:p w:rsidR="00B70DFB" w:rsidRDefault="00B70DFB" w:rsidP="00F921C7">
      <w:proofErr w:type="gramStart"/>
      <w:r>
        <w:t>E’</w:t>
      </w:r>
      <w:proofErr w:type="gramEnd"/>
      <w:r>
        <w:t xml:space="preserve"> consigliabile testare il sito con un web server locale, o visitare il sito </w:t>
      </w:r>
      <w:hyperlink r:id="rId9" w:history="1">
        <w:r w:rsidRPr="00B70DFB">
          <w:rPr>
            <w:rStyle w:val="Collegamentoipertestuale"/>
          </w:rPr>
          <w:t>launchpad.ccns.it</w:t>
        </w:r>
      </w:hyperlink>
    </w:p>
    <w:p w:rsidR="005E1429" w:rsidRDefault="00B70DFB">
      <w:pPr>
        <w:pStyle w:val="Titolo2"/>
      </w:pPr>
      <w:r>
        <w:t>Funzionamento</w:t>
      </w:r>
    </w:p>
    <w:p w:rsidR="00B70DFB" w:rsidRPr="00B70DFB" w:rsidRDefault="00B70DFB" w:rsidP="00B70DFB">
      <w:r>
        <w:t>Per lavorare con three.js sono necessarie queste cose:</w:t>
      </w:r>
    </w:p>
    <w:p w:rsidR="005E1429" w:rsidRDefault="00B70DFB" w:rsidP="00B70DFB">
      <w:pPr>
        <w:pStyle w:val="Puntoelenco"/>
      </w:pPr>
      <w:r>
        <w:t xml:space="preserve">includere il file three.js nel file </w:t>
      </w:r>
      <w:proofErr w:type="spellStart"/>
      <w:r>
        <w:t>index</w:t>
      </w:r>
      <w:proofErr w:type="spellEnd"/>
      <w:r>
        <w:t xml:space="preserve"> (in alternativa può essere usato anche un </w:t>
      </w:r>
      <w:proofErr w:type="spellStart"/>
      <w:r>
        <w:t>cdn</w:t>
      </w:r>
      <w:proofErr w:type="spellEnd"/>
      <w:r>
        <w:t>)</w:t>
      </w:r>
    </w:p>
    <w:p w:rsidR="00B70DFB" w:rsidRDefault="00B70DFB" w:rsidP="00B70DFB">
      <w:pPr>
        <w:pStyle w:val="Puntoelenco"/>
      </w:pPr>
      <w:r>
        <w:t xml:space="preserve">creare un oggetto di tipo </w:t>
      </w:r>
      <w:proofErr w:type="spellStart"/>
      <w:r w:rsidRPr="00B70DFB">
        <w:t>WebGLRenderer</w:t>
      </w:r>
      <w:proofErr w:type="spellEnd"/>
      <w:r>
        <w:t xml:space="preserve">, che facendo </w:t>
      </w:r>
      <w:proofErr w:type="gramStart"/>
      <w:r>
        <w:t>un analogia</w:t>
      </w:r>
      <w:proofErr w:type="gramEnd"/>
      <w:r>
        <w:t xml:space="preserve"> è l’azione di dire al falegname di crearci un telaio per il nostro quadro</w:t>
      </w:r>
      <w:r w:rsidR="001459C9">
        <w:t xml:space="preserve"> (righe 39 – 42)</w:t>
      </w:r>
    </w:p>
    <w:p w:rsidR="00B70DFB" w:rsidRDefault="001459C9" w:rsidP="00B70DFB">
      <w:pPr>
        <w:pStyle w:val="Puntoelenco"/>
      </w:pPr>
      <w:r>
        <w:t>creare una scena, tornando all’analogia di prima questa potrebbe essere la tela bianca (righe 45-46)</w:t>
      </w:r>
    </w:p>
    <w:p w:rsidR="001459C9" w:rsidRDefault="001459C9" w:rsidP="001459C9">
      <w:pPr>
        <w:pStyle w:val="Puntoelenco"/>
      </w:pPr>
      <w:r>
        <w:t>inizializzare la camera, ovvero il punto di vista che verrà visualizzato dal browser sulla scena creata (righe 52-54)</w:t>
      </w:r>
    </w:p>
    <w:p w:rsidR="001459C9" w:rsidRDefault="001459C9" w:rsidP="001459C9">
      <w:pPr>
        <w:pStyle w:val="Puntoelenco"/>
        <w:numPr>
          <w:ilvl w:val="0"/>
          <w:numId w:val="0"/>
        </w:numPr>
        <w:ind w:left="389" w:hanging="389"/>
      </w:pPr>
      <w:r>
        <w:t>opzionalmente</w:t>
      </w:r>
    </w:p>
    <w:p w:rsidR="001459C9" w:rsidRDefault="001459C9" w:rsidP="001459C9">
      <w:pPr>
        <w:pStyle w:val="Puntoelenco"/>
      </w:pPr>
      <w:r>
        <w:t>inizializzazione dei controlli del mouse (righe 56–57)</w:t>
      </w:r>
    </w:p>
    <w:p w:rsidR="001459C9" w:rsidRDefault="001459C9" w:rsidP="001459C9">
      <w:pPr>
        <w:pStyle w:val="Puntoelenco"/>
      </w:pPr>
      <w:r>
        <w:t>inizializzazione del suono globale (righe 60-61)</w:t>
      </w:r>
    </w:p>
    <w:p w:rsidR="001459C9" w:rsidRDefault="001459C9" w:rsidP="001459C9">
      <w:pPr>
        <w:pStyle w:val="Titolo2"/>
      </w:pPr>
      <w:r>
        <w:t>Figure</w:t>
      </w:r>
    </w:p>
    <w:p w:rsidR="001459C9" w:rsidRDefault="001459C9" w:rsidP="00651769">
      <w:r>
        <w:t xml:space="preserve">Una volta inizializzato tutto ciò è possibile aggiungere, direttamente da </w:t>
      </w:r>
      <w:proofErr w:type="spellStart"/>
      <w:r>
        <w:t>javasctipt</w:t>
      </w:r>
      <w:proofErr w:type="spellEnd"/>
      <w:r>
        <w:t xml:space="preserve">, delle figure basiche (cerchi, rettangoli, sfere, eccetera) oppure importare dei modelli esportati da altri programmi di lavoro 3D (es cinema 4d). </w:t>
      </w:r>
    </w:p>
    <w:p w:rsidR="001459C9" w:rsidRDefault="001459C9" w:rsidP="00651769">
      <w:r>
        <w:t xml:space="preserve">Per il posizionamento è simile a come si usa con i </w:t>
      </w:r>
      <w:proofErr w:type="spellStart"/>
      <w:r>
        <w:t>canvas</w:t>
      </w:r>
      <w:proofErr w:type="spellEnd"/>
      <w:r>
        <w:t>, ovvero vengono usate delle coordinate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). </w:t>
      </w:r>
      <w:proofErr w:type="gramStart"/>
      <w:r>
        <w:t>E’</w:t>
      </w:r>
      <w:proofErr w:type="gramEnd"/>
      <w:r>
        <w:t xml:space="preserve"> possibile modificare di un oggetto anche la sua scala e rotazione (su qualsiasi asse).</w:t>
      </w:r>
    </w:p>
    <w:p w:rsidR="001459C9" w:rsidRDefault="001459C9" w:rsidP="00651769">
      <w:r>
        <w:t xml:space="preserve">Inoltre, per un utilizzo più avanzato, si può modificare il materiale di un oggetto, la sua </w:t>
      </w:r>
      <w:proofErr w:type="spellStart"/>
      <w:r>
        <w:t>refrattività</w:t>
      </w:r>
      <w:proofErr w:type="spellEnd"/>
      <w:r>
        <w:t xml:space="preserve">, la </w:t>
      </w:r>
      <w:proofErr w:type="spellStart"/>
      <w:r>
        <w:t>texture</w:t>
      </w:r>
      <w:proofErr w:type="spellEnd"/>
      <w:r>
        <w:t xml:space="preserve"> e i poligoni che lo compongono</w:t>
      </w:r>
    </w:p>
    <w:p w:rsidR="001459C9" w:rsidRDefault="001459C9" w:rsidP="00651769">
      <w:r>
        <w:t xml:space="preserve">Per questo progetto ho deciso di creare le figure direttamente da </w:t>
      </w:r>
      <w:proofErr w:type="spellStart"/>
      <w:r>
        <w:t>javascript</w:t>
      </w:r>
      <w:proofErr w:type="spellEnd"/>
      <w:r>
        <w:t xml:space="preserve"> con un materiale di tipo Sprite</w:t>
      </w:r>
      <w:r w:rsidR="00651769">
        <w:t>, ovvero dei piani che guardano sempre la camera. Gli oggetti poi sono stati divisi in gruppi da due per una gestione migliore.</w:t>
      </w:r>
      <w:r>
        <w:t xml:space="preserve"> (righe 65 – 116)</w:t>
      </w:r>
    </w:p>
    <w:p w:rsidR="00F15912" w:rsidRDefault="00F15912" w:rsidP="00F15912">
      <w:pPr>
        <w:pStyle w:val="Titolo2"/>
      </w:pPr>
      <w:r>
        <w:lastRenderedPageBreak/>
        <w:t>Integrazione con la musica</w:t>
      </w:r>
    </w:p>
    <w:p w:rsidR="00EF6437" w:rsidRDefault="00F15912" w:rsidP="00F15912">
      <w:r>
        <w:t xml:space="preserve">Per </w:t>
      </w:r>
      <w:r w:rsidR="00EF6437">
        <w:t xml:space="preserve">eseguire il </w:t>
      </w:r>
      <w:proofErr w:type="spellStart"/>
      <w:r w:rsidR="00EF6437">
        <w:t>loop</w:t>
      </w:r>
      <w:proofErr w:type="spellEnd"/>
      <w:r w:rsidR="00EF6437">
        <w:t xml:space="preserve"> al click degli oggetti 3D è stato usato un modulo di Three.js chiamato </w:t>
      </w:r>
      <w:proofErr w:type="spellStart"/>
      <w:r w:rsidR="00EF6437">
        <w:t>raycaster</w:t>
      </w:r>
      <w:proofErr w:type="spellEnd"/>
      <w:r w:rsidR="00EF6437">
        <w:t xml:space="preserve">, che viene invocato da un ascoltatore normalissimo di </w:t>
      </w:r>
      <w:proofErr w:type="spellStart"/>
      <w:r w:rsidR="00EF6437">
        <w:t>javascript</w:t>
      </w:r>
      <w:proofErr w:type="spellEnd"/>
      <w:r w:rsidR="00EF6437">
        <w:t xml:space="preserve">. </w:t>
      </w:r>
      <w:proofErr w:type="spellStart"/>
      <w:r w:rsidR="00EF6437">
        <w:t>Raycaster</w:t>
      </w:r>
      <w:proofErr w:type="spellEnd"/>
      <w:r w:rsidR="00EF6437">
        <w:t xml:space="preserve"> non fa altro che restituire l’oggetto 3D che è cliccato; questo oggetto poi è composto da un ID univoco che permette quindi di essere associato a un </w:t>
      </w:r>
      <w:proofErr w:type="spellStart"/>
      <w:r w:rsidR="00EF6437">
        <w:t>loop</w:t>
      </w:r>
      <w:proofErr w:type="spellEnd"/>
      <w:r w:rsidR="00EF6437">
        <w:t xml:space="preserve"> specifico.</w:t>
      </w:r>
    </w:p>
    <w:p w:rsidR="00EF6437" w:rsidRDefault="00EF6437" w:rsidP="00F15912">
      <w:r>
        <w:t xml:space="preserve">I </w:t>
      </w:r>
      <w:proofErr w:type="spellStart"/>
      <w:r>
        <w:t>loop</w:t>
      </w:r>
      <w:proofErr w:type="spellEnd"/>
      <w:r>
        <w:t xml:space="preserve"> in esecuzione sono quindi aggiunti e rimossi da un array a seconda del loro stato, e grazie a questo array è possibile effettuare dei controlli in modo da colorare gli oggetti 3d in un modo o un altro.</w:t>
      </w:r>
    </w:p>
    <w:p w:rsidR="00EF6437" w:rsidRDefault="00EF6437" w:rsidP="00F15912">
      <w:r>
        <w:t>La musica poi viene riprodotta direttamente da three.js grazie all’</w:t>
      </w:r>
      <w:proofErr w:type="spellStart"/>
      <w:r>
        <w:t>inizializzatore</w:t>
      </w:r>
      <w:proofErr w:type="spellEnd"/>
      <w:r>
        <w:t xml:space="preserve"> di cui abbiamo parlato prima.</w:t>
      </w:r>
    </w:p>
    <w:p w:rsidR="00EF6437" w:rsidRPr="00F15912" w:rsidRDefault="00EF6437" w:rsidP="00F15912">
      <w:r>
        <w:t>Per animare lo sfondo “a ritmo” sono stati usati due timer, uno (</w:t>
      </w:r>
      <w:proofErr w:type="spellStart"/>
      <w:r>
        <w:t>interval</w:t>
      </w:r>
      <w:proofErr w:type="spellEnd"/>
      <w:r>
        <w:t>) viene eseguito ogni 931ms e chiama la funzione per colorare lo sfondo di viola, e all’interno di tale funzione è presente anche un altro timer (</w:t>
      </w:r>
      <w:proofErr w:type="spellStart"/>
      <w:r>
        <w:t>timeout</w:t>
      </w:r>
      <w:proofErr w:type="spellEnd"/>
      <w:r>
        <w:t xml:space="preserve">) che dopo 300ms reimposta il colore dello sfondo di default </w:t>
      </w:r>
      <w:bookmarkStart w:id="0" w:name="_GoBack"/>
      <w:bookmarkEnd w:id="0"/>
    </w:p>
    <w:p w:rsidR="00F15912" w:rsidRDefault="00F15912" w:rsidP="00651769"/>
    <w:p w:rsidR="005E1429" w:rsidRDefault="005E1429"/>
    <w:sectPr w:rsidR="005E1429">
      <w:footerReference w:type="default" r:id="rId10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FA1" w:rsidRDefault="00F27FA1">
      <w:pPr>
        <w:spacing w:after="0" w:line="240" w:lineRule="auto"/>
      </w:pPr>
      <w:r>
        <w:separator/>
      </w:r>
    </w:p>
  </w:endnote>
  <w:endnote w:type="continuationSeparator" w:id="0">
    <w:p w:rsidR="00F27FA1" w:rsidRDefault="00F2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5E1429" w:rsidRDefault="00636271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A2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FA1" w:rsidRDefault="00F27FA1">
      <w:pPr>
        <w:spacing w:after="0" w:line="240" w:lineRule="auto"/>
      </w:pPr>
      <w:r>
        <w:separator/>
      </w:r>
    </w:p>
  </w:footnote>
  <w:footnote w:type="continuationSeparator" w:id="0">
    <w:p w:rsidR="00F27FA1" w:rsidRDefault="00F2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Puntoelenco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Numeroelenco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7"/>
    <w:rsid w:val="001459C9"/>
    <w:rsid w:val="003C4337"/>
    <w:rsid w:val="005E1429"/>
    <w:rsid w:val="00636271"/>
    <w:rsid w:val="00651769"/>
    <w:rsid w:val="00915A29"/>
    <w:rsid w:val="00B70DFB"/>
    <w:rsid w:val="00CC0766"/>
    <w:rsid w:val="00CC0E1E"/>
    <w:rsid w:val="00CD4A10"/>
    <w:rsid w:val="00EF6437"/>
    <w:rsid w:val="00F15912"/>
    <w:rsid w:val="00F27FA1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D9EA7"/>
  <w15:chartTrackingRefBased/>
  <w15:docId w15:val="{EFBE0E8B-6327-8F42-92C2-B4EEFA3E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it-IT" w:eastAsia="ja-JP" w:bidi="it-I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271"/>
  </w:style>
  <w:style w:type="paragraph" w:styleId="Titolo1">
    <w:name w:val="heading 1"/>
    <w:basedOn w:val="Normale"/>
    <w:next w:val="Normale"/>
    <w:link w:val="Titolo1Carattere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sz w:val="4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Puntoelenco">
    <w:name w:val="List Bullet"/>
    <w:basedOn w:val="Normale"/>
    <w:uiPriority w:val="10"/>
    <w:qFormat/>
    <w:pPr>
      <w:numPr>
        <w:numId w:val="7"/>
      </w:numPr>
      <w:spacing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intensa">
    <w:name w:val="Intense Quote"/>
    <w:basedOn w:val="Normale"/>
    <w:next w:val="Normale"/>
    <w:link w:val="CitazioneintensaCarattere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iCs/>
      <w:sz w:val="56"/>
    </w:rPr>
  </w:style>
  <w:style w:type="table" w:customStyle="1" w:styleId="ModernPaper">
    <w:name w:val="Modern Paper"/>
    <w:basedOn w:val="Tabellanormale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 w:val="0"/>
      <w:iCs/>
      <w:color w:val="E09B3B" w:themeColor="accent1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E09B3B" w:themeColor="accent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2A2A2A" w:themeColor="tex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2A2A2A" w:themeColor="text2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Cs/>
      <w:sz w:val="6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1"/>
    <w:qFormat/>
    <w:pPr>
      <w:numPr>
        <w:numId w:val="6"/>
      </w:numPr>
      <w:spacing w:after="120"/>
    </w:pPr>
  </w:style>
  <w:style w:type="paragraph" w:styleId="Testodelblocco">
    <w:name w:val="Block Text"/>
    <w:basedOn w:val="Normale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3C4337"/>
    <w:rPr>
      <w:color w:val="847B97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Launchpad/s?k=Launchp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doob/three.j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launchpad.ccns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ccoux/Library/Containers/com.microsoft.Word/Data/Library/Application%20Support/Microsoft/Office/16.0/DTS/it-IT%7b74F30FB7-129F-FA45-9E8B-E9B675EC23CF%7d/%7b855CC1B5-0C5B-B548-AC84-67F7EF68D371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moderno.dotx</Template>
  <TotalTime>48</TotalTime>
  <Pages>3</Pages>
  <Words>600</Words>
  <Characters>3170</Characters>
  <Application>Microsoft Office Word</Application>
  <DocSecurity>0</DocSecurity>
  <Lines>57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Cucchiaro</dc:creator>
  <cp:keywords/>
  <dc:description/>
  <cp:lastModifiedBy>Francesco Cucchiaro</cp:lastModifiedBy>
  <cp:revision>1</cp:revision>
  <dcterms:created xsi:type="dcterms:W3CDTF">2020-01-20T17:21:00Z</dcterms:created>
  <dcterms:modified xsi:type="dcterms:W3CDTF">2020-01-20T19:36:00Z</dcterms:modified>
</cp:coreProperties>
</file>